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EF11B" w14:textId="77777777" w:rsidR="001C0C46" w:rsidRDefault="001C0C46" w:rsidP="009B4552"/>
    <w:p w14:paraId="6C145C8B" w14:textId="77777777" w:rsidR="008D3965" w:rsidRDefault="008D3965" w:rsidP="009B4552"/>
    <w:p w14:paraId="642F2220" w14:textId="77777777" w:rsidR="008D3965" w:rsidRDefault="008D3965" w:rsidP="009B4552"/>
    <w:p w14:paraId="7F3D1989" w14:textId="77777777" w:rsidR="008D3965" w:rsidRDefault="008D3965" w:rsidP="009B4552"/>
    <w:p w14:paraId="66099CE5" w14:textId="77777777" w:rsidR="008D3965" w:rsidRDefault="008D3965" w:rsidP="009B4552"/>
    <w:p w14:paraId="19D4EE69" w14:textId="77777777" w:rsidR="008D3965" w:rsidRDefault="008D3965" w:rsidP="009B4552"/>
    <w:p w14:paraId="18CAF73B" w14:textId="77777777" w:rsidR="008D3965" w:rsidRDefault="008D3965" w:rsidP="009B4552"/>
    <w:p w14:paraId="3D7B580B" w14:textId="77777777" w:rsidR="008D3965" w:rsidRDefault="008D3965" w:rsidP="009B4552"/>
    <w:p w14:paraId="3FED6E05" w14:textId="77777777" w:rsidR="008D3965" w:rsidRDefault="008D3965" w:rsidP="009B4552"/>
    <w:p w14:paraId="12A28F5C" w14:textId="77777777" w:rsidR="008D3965" w:rsidRDefault="008D3965" w:rsidP="009B4552"/>
    <w:p w14:paraId="01627239" w14:textId="77777777" w:rsidR="008D3965" w:rsidRDefault="008D3965" w:rsidP="009B4552"/>
    <w:p w14:paraId="38C4B838" w14:textId="77777777" w:rsidR="008D3965" w:rsidRDefault="008D3965" w:rsidP="009B4552"/>
    <w:p w14:paraId="6DDC0912" w14:textId="77777777" w:rsidR="008D3965" w:rsidRDefault="008D3965" w:rsidP="009B4552"/>
    <w:p w14:paraId="2D54DCD8" w14:textId="77777777" w:rsidR="008D3965" w:rsidRDefault="008D3965" w:rsidP="009B4552"/>
    <w:p w14:paraId="2BA91420" w14:textId="77777777" w:rsidR="008D3965" w:rsidRDefault="008D3965" w:rsidP="009B4552"/>
    <w:p w14:paraId="1075D84F" w14:textId="77777777" w:rsidR="008D3965" w:rsidRDefault="008D3965" w:rsidP="009B4552"/>
    <w:p w14:paraId="13F80985" w14:textId="77777777" w:rsidR="008D3965" w:rsidRDefault="008D3965" w:rsidP="009B4552"/>
    <w:p w14:paraId="2D91FD59" w14:textId="77777777" w:rsidR="008D3965" w:rsidRDefault="008D3965" w:rsidP="009B4552"/>
    <w:p w14:paraId="54B1047D" w14:textId="77777777" w:rsidR="008D3965" w:rsidRDefault="008D3965" w:rsidP="009B4552"/>
    <w:p w14:paraId="2606225A" w14:textId="77777777" w:rsidR="008D3965" w:rsidRDefault="008D3965" w:rsidP="008D3965">
      <w:pPr>
        <w:spacing w:line="276" w:lineRule="auto"/>
        <w:ind w:left="3261" w:right="-546"/>
        <w:rPr>
          <w:rFonts w:ascii="Calibri" w:hAnsi="Calibri"/>
          <w:b/>
          <w:sz w:val="52"/>
          <w:szCs w:val="52"/>
        </w:rPr>
      </w:pPr>
      <w:r>
        <w:rPr>
          <w:rFonts w:ascii="Calibri" w:hAnsi="Calibri"/>
          <w:b/>
          <w:sz w:val="52"/>
          <w:szCs w:val="52"/>
        </w:rPr>
        <w:t>TITLE FOR YOUR DOCUMENT WILL GO HERE</w:t>
      </w:r>
    </w:p>
    <w:p w14:paraId="5460A299" w14:textId="77777777" w:rsidR="008D3965" w:rsidRDefault="008D3965" w:rsidP="008D3965">
      <w:pPr>
        <w:spacing w:line="276" w:lineRule="auto"/>
        <w:ind w:left="3261" w:right="-546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Date and Author will go here</w:t>
      </w:r>
    </w:p>
    <w:p w14:paraId="02286071" w14:textId="77777777" w:rsidR="00C11829" w:rsidRDefault="00C11829" w:rsidP="00C11829">
      <w:pPr>
        <w:spacing w:line="276" w:lineRule="auto"/>
        <w:ind w:right="-546"/>
        <w:rPr>
          <w:rFonts w:ascii="Calibri" w:hAnsi="Calibri"/>
          <w:sz w:val="36"/>
          <w:szCs w:val="36"/>
        </w:rPr>
      </w:pPr>
    </w:p>
    <w:p w14:paraId="6926BBB9" w14:textId="605630B9" w:rsidR="00C11829" w:rsidRDefault="00DE38DE" w:rsidP="00C11829">
      <w:pPr>
        <w:spacing w:line="276" w:lineRule="auto"/>
        <w:ind w:right="-546"/>
        <w:rPr>
          <w:rFonts w:ascii="Calibri" w:hAnsi="Calibri"/>
          <w:b/>
          <w:sz w:val="40"/>
          <w:szCs w:val="40"/>
        </w:rPr>
      </w:pPr>
      <w:r w:rsidRPr="00DE38DE">
        <w:rPr>
          <w:rFonts w:ascii="Calibri" w:hAnsi="Calibri"/>
          <w:b/>
          <w:sz w:val="40"/>
          <w:szCs w:val="40"/>
        </w:rPr>
        <w:lastRenderedPageBreak/>
        <w:t>Heading 1</w:t>
      </w:r>
    </w:p>
    <w:p w14:paraId="6B6F3F06" w14:textId="77777777" w:rsidR="00C815B5" w:rsidRPr="00C815B5" w:rsidRDefault="00C815B5" w:rsidP="00C11829">
      <w:pPr>
        <w:spacing w:line="276" w:lineRule="auto"/>
        <w:ind w:right="-546"/>
        <w:rPr>
          <w:rFonts w:ascii="Calibri" w:hAnsi="Calibri"/>
          <w:b/>
          <w:sz w:val="32"/>
          <w:szCs w:val="32"/>
        </w:rPr>
      </w:pPr>
      <w:r w:rsidRPr="00C815B5">
        <w:rPr>
          <w:rFonts w:ascii="Calibri" w:hAnsi="Calibri"/>
          <w:b/>
          <w:sz w:val="32"/>
          <w:szCs w:val="32"/>
        </w:rPr>
        <w:t>Heading 2</w:t>
      </w:r>
    </w:p>
    <w:p w14:paraId="659824B0" w14:textId="25D1B42E" w:rsidR="00DE38DE" w:rsidRPr="00C815B5" w:rsidRDefault="00C815B5" w:rsidP="00C11829">
      <w:pPr>
        <w:spacing w:line="276" w:lineRule="auto"/>
        <w:ind w:right="-546"/>
        <w:rPr>
          <w:rFonts w:ascii="Calibri" w:hAnsi="Calibri"/>
          <w:b/>
          <w:sz w:val="28"/>
          <w:szCs w:val="28"/>
        </w:rPr>
      </w:pPr>
      <w:r w:rsidRPr="00C815B5">
        <w:rPr>
          <w:rFonts w:ascii="Calibri" w:hAnsi="Calibri"/>
          <w:b/>
          <w:sz w:val="28"/>
          <w:szCs w:val="28"/>
        </w:rPr>
        <w:t>Subheading</w:t>
      </w:r>
    </w:p>
    <w:p w14:paraId="4973F8F5" w14:textId="01229B6F" w:rsidR="00C815B5" w:rsidRDefault="00C815B5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  <w:r w:rsidRPr="00C815B5">
        <w:rPr>
          <w:rFonts w:ascii="Calibri" w:hAnsi="Calibri"/>
          <w:sz w:val="22"/>
          <w:szCs w:val="22"/>
        </w:rPr>
        <w:t>Content</w:t>
      </w:r>
    </w:p>
    <w:p w14:paraId="560FF42E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3D176D6A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46CD5A24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4F0800BA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0110BDC2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7A4C7B50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6323A2F9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69301A06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756343C6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7C2BFCD6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3E8F8BF6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23F93DB3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2BC0D3FF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1F919A8E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2FE306EA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338D03DE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43DA32B7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24D872DE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1EBB8711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1B39578B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01E0241A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0ED59A31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33890BBE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2B943C82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70E221D0" w14:textId="77777777" w:rsidR="00E566C8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</w:p>
    <w:p w14:paraId="39B1E23F" w14:textId="77777777" w:rsidR="00E566C8" w:rsidRDefault="00E566C8" w:rsidP="00E566C8">
      <w:pPr>
        <w:spacing w:line="276" w:lineRule="auto"/>
        <w:ind w:right="-546"/>
        <w:rPr>
          <w:rFonts w:ascii="Calibri" w:hAnsi="Calibri"/>
          <w:b/>
          <w:sz w:val="40"/>
          <w:szCs w:val="40"/>
        </w:rPr>
      </w:pPr>
      <w:r w:rsidRPr="00DE38DE">
        <w:rPr>
          <w:rFonts w:ascii="Calibri" w:hAnsi="Calibri"/>
          <w:b/>
          <w:sz w:val="40"/>
          <w:szCs w:val="40"/>
        </w:rPr>
        <w:lastRenderedPageBreak/>
        <w:t>Heading 1</w:t>
      </w:r>
    </w:p>
    <w:p w14:paraId="78414E78" w14:textId="77777777" w:rsidR="00E566C8" w:rsidRPr="00C815B5" w:rsidRDefault="00E566C8" w:rsidP="00E566C8">
      <w:pPr>
        <w:spacing w:line="276" w:lineRule="auto"/>
        <w:ind w:right="-546"/>
        <w:rPr>
          <w:rFonts w:ascii="Calibri" w:hAnsi="Calibri"/>
          <w:b/>
          <w:sz w:val="32"/>
          <w:szCs w:val="32"/>
        </w:rPr>
      </w:pPr>
      <w:r w:rsidRPr="00C815B5">
        <w:rPr>
          <w:rFonts w:ascii="Calibri" w:hAnsi="Calibri"/>
          <w:b/>
          <w:sz w:val="32"/>
          <w:szCs w:val="32"/>
        </w:rPr>
        <w:t>Heading 2</w:t>
      </w:r>
    </w:p>
    <w:p w14:paraId="7C6C4BA6" w14:textId="77777777" w:rsidR="00E566C8" w:rsidRPr="00C815B5" w:rsidRDefault="00E566C8" w:rsidP="00E566C8">
      <w:pPr>
        <w:spacing w:line="276" w:lineRule="auto"/>
        <w:ind w:right="-546"/>
        <w:rPr>
          <w:rFonts w:ascii="Calibri" w:hAnsi="Calibri"/>
          <w:b/>
          <w:sz w:val="28"/>
          <w:szCs w:val="28"/>
        </w:rPr>
      </w:pPr>
      <w:r w:rsidRPr="00C815B5">
        <w:rPr>
          <w:rFonts w:ascii="Calibri" w:hAnsi="Calibri"/>
          <w:b/>
          <w:sz w:val="28"/>
          <w:szCs w:val="28"/>
        </w:rPr>
        <w:t>Subheading</w:t>
      </w:r>
    </w:p>
    <w:p w14:paraId="2E38198E" w14:textId="2FED56F5" w:rsidR="00E566C8" w:rsidRPr="00C815B5" w:rsidRDefault="00E566C8" w:rsidP="00C11829">
      <w:pPr>
        <w:spacing w:line="276" w:lineRule="auto"/>
        <w:ind w:right="-546"/>
        <w:rPr>
          <w:rFonts w:ascii="Calibri" w:hAnsi="Calibri"/>
          <w:sz w:val="22"/>
          <w:szCs w:val="22"/>
        </w:rPr>
      </w:pPr>
      <w:r w:rsidRPr="00C815B5">
        <w:rPr>
          <w:rFonts w:ascii="Calibri" w:hAnsi="Calibri"/>
          <w:sz w:val="22"/>
          <w:szCs w:val="22"/>
        </w:rPr>
        <w:t>Content</w:t>
      </w:r>
      <w:bookmarkStart w:id="0" w:name="_GoBack"/>
      <w:bookmarkEnd w:id="0"/>
    </w:p>
    <w:sectPr w:rsidR="00E566C8" w:rsidRPr="00C815B5" w:rsidSect="009B4552">
      <w:footerReference w:type="default" r:id="rId7"/>
      <w:headerReference w:type="first" r:id="rId8"/>
      <w:pgSz w:w="11900" w:h="16840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85C3B" w14:textId="77777777" w:rsidR="00852F7C" w:rsidRDefault="00852F7C">
      <w:pPr>
        <w:spacing w:after="0" w:line="240" w:lineRule="auto"/>
      </w:pPr>
      <w:r>
        <w:separator/>
      </w:r>
    </w:p>
  </w:endnote>
  <w:endnote w:type="continuationSeparator" w:id="0">
    <w:p w14:paraId="6C8B142A" w14:textId="77777777" w:rsidR="00852F7C" w:rsidRDefault="0085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448E0" w14:textId="754E5C2B" w:rsidR="001C0C46" w:rsidRPr="00C11829" w:rsidRDefault="00C11829" w:rsidP="00C11829">
        <w:pPr>
          <w:spacing w:line="276" w:lineRule="auto"/>
          <w:ind w:left="3261" w:right="-546"/>
          <w:rPr>
            <w:rFonts w:ascii="Calibri" w:hAnsi="Calibri"/>
            <w:b/>
            <w:sz w:val="16"/>
            <w:szCs w:val="16"/>
          </w:rPr>
        </w:pPr>
        <w:r>
          <w:rPr>
            <w:noProof/>
            <w:lang w:eastAsia="en-US"/>
          </w:rPr>
          <w:drawing>
            <wp:anchor distT="0" distB="0" distL="114300" distR="114300" simplePos="0" relativeHeight="251661312" behindDoc="1" locked="0" layoutInCell="1" allowOverlap="1" wp14:anchorId="6CA35D64" wp14:editId="5F7D3EC8">
              <wp:simplePos x="0" y="0"/>
              <wp:positionH relativeFrom="column">
                <wp:posOffset>-934720</wp:posOffset>
              </wp:positionH>
              <wp:positionV relativeFrom="paragraph">
                <wp:posOffset>-588645</wp:posOffset>
              </wp:positionV>
              <wp:extent cx="1397635" cy="1343672"/>
              <wp:effectExtent l="0" t="0" r="0" b="2540"/>
              <wp:wrapNone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Background_01.jp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69960" r="56489"/>
                      <a:stretch/>
                    </pic:blipFill>
                    <pic:spPr bwMode="auto">
                      <a:xfrm>
                        <a:off x="0" y="0"/>
                        <a:ext cx="1397635" cy="134367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C11829">
          <w:rPr>
            <w:rFonts w:ascii="Calibri" w:hAnsi="Calibri"/>
            <w:b/>
            <w:sz w:val="16"/>
            <w:szCs w:val="16"/>
          </w:rPr>
          <w:t>TITLE FOR YOUR DOCUMENT WILL GO HERE</w:t>
        </w:r>
        <w:r>
          <w:rPr>
            <w:rFonts w:ascii="Calibri" w:hAnsi="Calibri"/>
            <w:b/>
            <w:sz w:val="16"/>
            <w:szCs w:val="16"/>
          </w:rPr>
          <w:t xml:space="preserve"> | </w:t>
        </w:r>
        <w:r w:rsidRPr="00C11829">
          <w:rPr>
            <w:rFonts w:ascii="Calibri" w:hAnsi="Calibri"/>
            <w:sz w:val="16"/>
            <w:szCs w:val="16"/>
          </w:rPr>
          <w:t>Date and Author will go here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C7905" w14:textId="77777777" w:rsidR="00852F7C" w:rsidRDefault="00852F7C">
      <w:pPr>
        <w:spacing w:after="0" w:line="240" w:lineRule="auto"/>
      </w:pPr>
      <w:r>
        <w:separator/>
      </w:r>
    </w:p>
  </w:footnote>
  <w:footnote w:type="continuationSeparator" w:id="0">
    <w:p w14:paraId="7406A35F" w14:textId="77777777" w:rsidR="00852F7C" w:rsidRDefault="00852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95474" w14:textId="68C6CBC5" w:rsidR="008D3965" w:rsidRDefault="00C11829" w:rsidP="00C11829">
    <w:pPr>
      <w:pStyle w:val="Header"/>
      <w:tabs>
        <w:tab w:val="left" w:pos="2200"/>
      </w:tabs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D91ECDF" wp14:editId="6D6DEA42">
          <wp:simplePos x="0" y="0"/>
          <wp:positionH relativeFrom="column">
            <wp:posOffset>-929005</wp:posOffset>
          </wp:positionH>
          <wp:positionV relativeFrom="paragraph">
            <wp:posOffset>-121920</wp:posOffset>
          </wp:positionV>
          <wp:extent cx="7531100" cy="10604500"/>
          <wp:effectExtent l="0" t="0" r="12700" b="1270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ckground_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737" r="379"/>
                  <a:stretch/>
                </pic:blipFill>
                <pic:spPr bwMode="auto">
                  <a:xfrm>
                    <a:off x="0" y="0"/>
                    <a:ext cx="7531100" cy="10604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43"/>
    <w:rsid w:val="001C0C46"/>
    <w:rsid w:val="00377992"/>
    <w:rsid w:val="003916A5"/>
    <w:rsid w:val="006809AC"/>
    <w:rsid w:val="00852F7C"/>
    <w:rsid w:val="00861E7B"/>
    <w:rsid w:val="008D3965"/>
    <w:rsid w:val="00967843"/>
    <w:rsid w:val="009B4552"/>
    <w:rsid w:val="00B04811"/>
    <w:rsid w:val="00C11829"/>
    <w:rsid w:val="00C815B5"/>
    <w:rsid w:val="00DE38DE"/>
    <w:rsid w:val="00E5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CA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nesimo/Library/Containers/com.microsoft.Word/Data/Library/Caches/1033/TM10002077/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2</TotalTime>
  <Pages>3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2017-05-05T07:07:00Z</dcterms:created>
  <dcterms:modified xsi:type="dcterms:W3CDTF">2017-05-05T07:09:00Z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